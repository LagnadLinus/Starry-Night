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5A11" w14:textId="4798150F" w:rsidR="00C323FD" w:rsidRDefault="009A5792">
      <w:pPr>
        <w:pStyle w:val="Title"/>
      </w:pPr>
      <w:r>
        <w:t>Starry Night</w:t>
      </w:r>
    </w:p>
    <w:p w14:paraId="0B041519" w14:textId="552B957B" w:rsidR="00C323FD" w:rsidRDefault="00E25DC2">
      <w:pPr>
        <w:pStyle w:val="Subtitle"/>
      </w:pPr>
      <w:r>
        <w:t>Using Python</w:t>
      </w:r>
      <w:r w:rsidR="009A5792">
        <w:t xml:space="preserve">, Randomness &amp; </w:t>
      </w:r>
      <w:r w:rsidR="00A64D3F">
        <w:t>Turtle</w:t>
      </w:r>
    </w:p>
    <w:p w14:paraId="36AA082B" w14:textId="2449116D" w:rsidR="00C323FD" w:rsidRDefault="004D288A">
      <w:r>
        <w:rPr>
          <w:noProof/>
        </w:rPr>
        <w:drawing>
          <wp:inline distT="0" distB="0" distL="0" distR="0" wp14:anchorId="222E430A" wp14:editId="2EB82F38">
            <wp:extent cx="5355772" cy="3871581"/>
            <wp:effectExtent l="0" t="0" r="3810" b="2540"/>
            <wp:docPr id="3" name="Picture 3" descr="White dots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ite dots in the sk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688" cy="3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21F4" w14:textId="77777777" w:rsidR="00362D33" w:rsidRDefault="00362D33"/>
    <w:p w14:paraId="761327F5" w14:textId="374DCE89" w:rsidR="00C323FD" w:rsidRDefault="00E25DC2" w:rsidP="00E25DC2">
      <w:pPr>
        <w:pStyle w:val="Author"/>
        <w:sectPr w:rsidR="00C323FD"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r>
        <w:t>By Sunil Dangal</w:t>
      </w:r>
    </w:p>
    <w:p w14:paraId="4FD3628A" w14:textId="72477178" w:rsidR="00E25DC2" w:rsidRDefault="00E25DC2" w:rsidP="00E25DC2">
      <w:pPr>
        <w:pStyle w:val="Heading2"/>
      </w:pPr>
      <w:bookmarkStart w:id="0" w:name="_Toc468892948"/>
      <w:r>
        <w:lastRenderedPageBreak/>
        <w:t>I</w:t>
      </w:r>
      <w:bookmarkEnd w:id="0"/>
      <w:r>
        <w:t>ntroduction</w:t>
      </w:r>
    </w:p>
    <w:p w14:paraId="373CF462" w14:textId="1482A3DF" w:rsidR="00030FA7" w:rsidRDefault="00E25DC2" w:rsidP="00E25DC2">
      <w:r>
        <w:t xml:space="preserve">In this </w:t>
      </w:r>
      <w:r w:rsidR="009A5792">
        <w:t>Starry Night</w:t>
      </w:r>
      <w:r w:rsidR="00A64D3F">
        <w:t xml:space="preserve"> project, </w:t>
      </w:r>
      <w:r w:rsidR="0011335C">
        <w:t>I</w:t>
      </w:r>
      <w:r w:rsidR="00A64D3F">
        <w:t xml:space="preserve"> </w:t>
      </w:r>
      <w:r w:rsidR="002A70D6">
        <w:t>a</w:t>
      </w:r>
      <w:r w:rsidR="0011335C">
        <w:t>m</w:t>
      </w:r>
      <w:r w:rsidR="002A70D6">
        <w:t xml:space="preserve"> going to</w:t>
      </w:r>
      <w:r w:rsidR="009A5792">
        <w:t xml:space="preserve"> create</w:t>
      </w:r>
      <w:r w:rsidR="002A70D6">
        <w:t xml:space="preserve"> </w:t>
      </w:r>
      <w:r w:rsidR="009A5792">
        <w:t>Starry Night effect</w:t>
      </w:r>
      <w:r w:rsidR="00C45093">
        <w:t xml:space="preserve"> by creating stars in a black background</w:t>
      </w:r>
      <w:r w:rsidR="009A5792">
        <w:t xml:space="preserve">. </w:t>
      </w:r>
      <w:r w:rsidR="002A70D6">
        <w:t>To define the criteria for our project, we have</w:t>
      </w:r>
      <w:r w:rsidR="009A5792">
        <w:t xml:space="preserve"> objectives which are</w:t>
      </w:r>
      <w:r w:rsidR="002A70D6">
        <w:t xml:space="preserve">: </w:t>
      </w:r>
    </w:p>
    <w:p w14:paraId="2C7D0148" w14:textId="04BB1399" w:rsidR="002A70D6" w:rsidRDefault="009A5792" w:rsidP="002A70D6">
      <w:pPr>
        <w:pStyle w:val="ListParagraph"/>
        <w:numPr>
          <w:ilvl w:val="0"/>
          <w:numId w:val="18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Creating stars randomness </w:t>
      </w:r>
    </w:p>
    <w:p w14:paraId="7B4909FD" w14:textId="2F9A7B35" w:rsidR="002A70D6" w:rsidRDefault="0011335C" w:rsidP="002A70D6">
      <w:pPr>
        <w:pStyle w:val="ListParagraph"/>
        <w:ind w:left="360"/>
        <w:rPr>
          <w:i w:val="0"/>
          <w:iCs/>
        </w:rPr>
      </w:pPr>
      <w:r>
        <w:rPr>
          <w:i w:val="0"/>
          <w:iCs/>
        </w:rPr>
        <w:t>I</w:t>
      </w:r>
      <w:r w:rsidR="002A70D6">
        <w:rPr>
          <w:i w:val="0"/>
          <w:iCs/>
        </w:rPr>
        <w:t xml:space="preserve"> a</w:t>
      </w:r>
      <w:r>
        <w:rPr>
          <w:i w:val="0"/>
          <w:iCs/>
        </w:rPr>
        <w:t>m</w:t>
      </w:r>
      <w:r w:rsidR="002A70D6">
        <w:rPr>
          <w:i w:val="0"/>
          <w:iCs/>
        </w:rPr>
        <w:t xml:space="preserve"> going to use </w:t>
      </w:r>
      <w:r w:rsidR="009A5792">
        <w:rPr>
          <w:i w:val="0"/>
          <w:iCs/>
        </w:rPr>
        <w:t>black background to give a feel of night sky.</w:t>
      </w:r>
    </w:p>
    <w:p w14:paraId="0B55CB7C" w14:textId="0CA71E16" w:rsidR="002A70D6" w:rsidRDefault="009A5792" w:rsidP="002A70D6">
      <w:pPr>
        <w:pStyle w:val="ListParagraph"/>
        <w:numPr>
          <w:ilvl w:val="0"/>
          <w:numId w:val="18"/>
        </w:numPr>
        <w:rPr>
          <w:b/>
          <w:bCs/>
          <w:i w:val="0"/>
        </w:rPr>
      </w:pPr>
      <w:r>
        <w:rPr>
          <w:b/>
          <w:bCs/>
          <w:i w:val="0"/>
        </w:rPr>
        <w:t>Using Randomness</w:t>
      </w:r>
    </w:p>
    <w:p w14:paraId="09560E35" w14:textId="153452E5" w:rsidR="002A70D6" w:rsidRDefault="0011335C" w:rsidP="002A70D6">
      <w:pPr>
        <w:pStyle w:val="ListParagraph"/>
        <w:ind w:left="360"/>
        <w:rPr>
          <w:i w:val="0"/>
        </w:rPr>
      </w:pPr>
      <w:r>
        <w:rPr>
          <w:i w:val="0"/>
        </w:rPr>
        <w:t>I am</w:t>
      </w:r>
      <w:r w:rsidR="002A70D6">
        <w:rPr>
          <w:i w:val="0"/>
        </w:rPr>
        <w:t xml:space="preserve"> going to </w:t>
      </w:r>
      <w:r w:rsidR="00C45093">
        <w:rPr>
          <w:i w:val="0"/>
        </w:rPr>
        <w:t xml:space="preserve">use </w:t>
      </w:r>
      <w:r w:rsidR="009A5792">
        <w:rPr>
          <w:i w:val="0"/>
        </w:rPr>
        <w:t xml:space="preserve">random library to create different size and position of stars. </w:t>
      </w:r>
      <w:r w:rsidR="002A70D6">
        <w:rPr>
          <w:i w:val="0"/>
        </w:rPr>
        <w:t xml:space="preserve"> </w:t>
      </w:r>
    </w:p>
    <w:p w14:paraId="003C83AC" w14:textId="7BCB32FE" w:rsidR="002A70D6" w:rsidRDefault="002A70D6" w:rsidP="002A70D6">
      <w:pPr>
        <w:pStyle w:val="ListParagraph"/>
        <w:numPr>
          <w:ilvl w:val="0"/>
          <w:numId w:val="18"/>
        </w:numPr>
        <w:rPr>
          <w:b/>
          <w:bCs/>
          <w:i w:val="0"/>
        </w:rPr>
      </w:pPr>
      <w:r w:rsidRPr="002A70D6">
        <w:rPr>
          <w:b/>
          <w:bCs/>
          <w:i w:val="0"/>
        </w:rPr>
        <w:t xml:space="preserve">Using </w:t>
      </w:r>
      <w:r w:rsidR="009A5792">
        <w:rPr>
          <w:b/>
          <w:bCs/>
          <w:i w:val="0"/>
        </w:rPr>
        <w:t>for loop</w:t>
      </w:r>
    </w:p>
    <w:p w14:paraId="2D5448F0" w14:textId="09D28DD5" w:rsidR="002A70D6" w:rsidRDefault="0011335C" w:rsidP="002A70D6">
      <w:pPr>
        <w:pStyle w:val="ListParagraph"/>
        <w:ind w:left="360"/>
        <w:rPr>
          <w:i w:val="0"/>
        </w:rPr>
      </w:pPr>
      <w:r>
        <w:rPr>
          <w:i w:val="0"/>
        </w:rPr>
        <w:t>I am</w:t>
      </w:r>
      <w:r w:rsidR="002A70D6">
        <w:rPr>
          <w:i w:val="0"/>
        </w:rPr>
        <w:t xml:space="preserve"> going to </w:t>
      </w:r>
      <w:r w:rsidR="009A5792">
        <w:rPr>
          <w:i w:val="0"/>
        </w:rPr>
        <w:t xml:space="preserve">use for loop to generate lot of stars. </w:t>
      </w:r>
      <w:r w:rsidR="002A70D6">
        <w:rPr>
          <w:i w:val="0"/>
        </w:rPr>
        <w:t xml:space="preserve"> </w:t>
      </w:r>
    </w:p>
    <w:p w14:paraId="0B9AF24C" w14:textId="77777777" w:rsidR="00030FA7" w:rsidRDefault="00030FA7" w:rsidP="00E25DC2"/>
    <w:p w14:paraId="21B737AC" w14:textId="3DFCEFC5" w:rsidR="00030FA7" w:rsidRDefault="00E25DC2" w:rsidP="00030FA7">
      <w:pPr>
        <w:pStyle w:val="Heading2"/>
      </w:pPr>
      <w:bookmarkStart w:id="1" w:name="_Toc468892949"/>
      <w:r>
        <w:t>D</w:t>
      </w:r>
      <w:bookmarkEnd w:id="1"/>
      <w:r>
        <w:t>esign</w:t>
      </w:r>
    </w:p>
    <w:p w14:paraId="2B872418" w14:textId="084CC3F8" w:rsidR="00835F71" w:rsidRDefault="00835F71" w:rsidP="00835F71">
      <w:r>
        <w:t xml:space="preserve">Now, </w:t>
      </w:r>
      <w:r w:rsidR="00927D6B">
        <w:t>this</w:t>
      </w:r>
      <w:r>
        <w:t xml:space="preserve"> is a phase we find out what our design requirements look like. </w:t>
      </w:r>
      <w:r w:rsidR="00927D6B">
        <w:t xml:space="preserve">We are going to have Diagram, </w:t>
      </w:r>
      <w:r w:rsidR="0011335C">
        <w:t>Flowchart,</w:t>
      </w:r>
      <w:r w:rsidR="00927D6B">
        <w:t xml:space="preserve"> and pseudocode for the visual part</w:t>
      </w:r>
      <w:r w:rsidR="0011335C">
        <w:t xml:space="preserve">. </w:t>
      </w:r>
    </w:p>
    <w:p w14:paraId="163A3341" w14:textId="36920D8B" w:rsidR="00927D6B" w:rsidRDefault="00927D6B" w:rsidP="00835F71">
      <w:pPr>
        <w:rPr>
          <w:b/>
          <w:bCs/>
        </w:rPr>
      </w:pPr>
      <w:r w:rsidRPr="00927D6B">
        <w:rPr>
          <w:b/>
          <w:bCs/>
        </w:rPr>
        <w:t>Diagram</w:t>
      </w:r>
    </w:p>
    <w:p w14:paraId="1C6575AA" w14:textId="6AC8E7CA" w:rsidR="00392A85" w:rsidRDefault="00C45093" w:rsidP="00835F71">
      <w:r>
        <w:t xml:space="preserve">Below is the diagram with dark background with lot of stars. </w:t>
      </w:r>
    </w:p>
    <w:p w14:paraId="521E6060" w14:textId="4F774BDC" w:rsidR="001E4D15" w:rsidRDefault="004D288A" w:rsidP="00835F71">
      <w:r>
        <w:rPr>
          <w:noProof/>
        </w:rPr>
        <w:drawing>
          <wp:inline distT="0" distB="0" distL="0" distR="0" wp14:anchorId="2EA61449" wp14:editId="29879D4C">
            <wp:extent cx="2565919" cy="2463678"/>
            <wp:effectExtent l="0" t="0" r="0" b="635"/>
            <wp:docPr id="4" name="Picture 4" descr="White dots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ite dots in the sk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74" cy="24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C622" w14:textId="387127BF" w:rsidR="001E4D15" w:rsidRDefault="001E4D15" w:rsidP="00362D33"/>
    <w:p w14:paraId="5B13D07E" w14:textId="77777777" w:rsidR="00C45093" w:rsidRPr="001E4D15" w:rsidRDefault="00C45093" w:rsidP="00362D33"/>
    <w:p w14:paraId="52D59335" w14:textId="6796A1BD" w:rsidR="00927D6B" w:rsidRDefault="001E4D15" w:rsidP="00835F71">
      <w:pPr>
        <w:rPr>
          <w:b/>
          <w:bCs/>
        </w:rPr>
      </w:pPr>
      <w:r>
        <w:rPr>
          <w:b/>
          <w:bCs/>
        </w:rPr>
        <w:lastRenderedPageBreak/>
        <w:t>Flowchart</w:t>
      </w:r>
    </w:p>
    <w:p w14:paraId="48417641" w14:textId="385095C7" w:rsidR="00101065" w:rsidRDefault="001E4D15" w:rsidP="004F1E46">
      <w:r>
        <w:t>Below, is the flowchart for this project.</w:t>
      </w:r>
    </w:p>
    <w:p w14:paraId="11605754" w14:textId="643F97E7" w:rsidR="004F1E46" w:rsidRDefault="004F1E46" w:rsidP="004F1E46">
      <w:r>
        <w:rPr>
          <w:noProof/>
        </w:rPr>
        <w:drawing>
          <wp:inline distT="0" distB="0" distL="0" distR="0" wp14:anchorId="0D582321" wp14:editId="28CC08F6">
            <wp:extent cx="4273421" cy="458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82" cy="459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53F4" w14:textId="77777777" w:rsidR="004F1E46" w:rsidRDefault="004F1E46" w:rsidP="004F1E46"/>
    <w:p w14:paraId="7C9C097C" w14:textId="59DE5F98" w:rsidR="00E25DC2" w:rsidRDefault="007E1D5B" w:rsidP="00E25DC2">
      <w:pPr>
        <w:rPr>
          <w:b/>
          <w:bCs/>
        </w:rPr>
      </w:pPr>
      <w:r>
        <w:rPr>
          <w:b/>
          <w:bCs/>
        </w:rPr>
        <w:t>Pseudocode</w:t>
      </w:r>
    </w:p>
    <w:p w14:paraId="1AAED062" w14:textId="77777777" w:rsidR="004F1E46" w:rsidRDefault="004F1E46" w:rsidP="004F1E46">
      <w:r>
        <w:rPr>
          <w:b/>
          <w:bCs/>
          <w:noProof/>
        </w:rPr>
        <w:drawing>
          <wp:inline distT="0" distB="0" distL="0" distR="0" wp14:anchorId="220F68F9" wp14:editId="0E9BC29A">
            <wp:extent cx="4562670" cy="2504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074" cy="25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3F85" w14:textId="3D9F1329" w:rsidR="00E25DC2" w:rsidRPr="004F1E46" w:rsidRDefault="00996EB2" w:rsidP="004F1E46">
      <w:pPr>
        <w:pStyle w:val="Heading2"/>
        <w:rPr>
          <w:bCs/>
        </w:rPr>
      </w:pPr>
      <w:r>
        <w:lastRenderedPageBreak/>
        <w:t>Implementation</w:t>
      </w:r>
    </w:p>
    <w:p w14:paraId="469A09F7" w14:textId="41DA3321" w:rsidR="00996EB2" w:rsidRDefault="00996EB2" w:rsidP="00996EB2">
      <w:r>
        <w:t xml:space="preserve">Check the code in </w:t>
      </w:r>
      <w:r w:rsidR="009729A3" w:rsidRPr="00E34254">
        <w:rPr>
          <w:i/>
          <w:iCs/>
        </w:rPr>
        <w:t>starry_night.py</w:t>
      </w:r>
      <w:r w:rsidR="0038105D">
        <w:t xml:space="preserve"> and </w:t>
      </w:r>
      <w:r w:rsidR="0038105D" w:rsidRPr="00E34254">
        <w:rPr>
          <w:i/>
          <w:iCs/>
        </w:rPr>
        <w:t>final_starry_Night_project.py</w:t>
      </w:r>
      <w:r w:rsidR="009729A3">
        <w:t xml:space="preserve"> </w:t>
      </w:r>
      <w:r>
        <w:t>file to see the code implementatio</w:t>
      </w:r>
      <w:r w:rsidR="00A8083E">
        <w:t xml:space="preserve">n and </w:t>
      </w:r>
      <w:r w:rsidR="00A8083E" w:rsidRPr="00E34254">
        <w:rPr>
          <w:i/>
          <w:iCs/>
        </w:rPr>
        <w:t>final_starry_Night_project.py</w:t>
      </w:r>
      <w:r w:rsidR="00A8083E">
        <w:t xml:space="preserve"> for final project completion. </w:t>
      </w:r>
    </w:p>
    <w:p w14:paraId="7C8F0E3E" w14:textId="172261A1" w:rsidR="009B0A9E" w:rsidRDefault="009B0A9E" w:rsidP="00996EB2"/>
    <w:p w14:paraId="1D080FC5" w14:textId="3E5E0E2B" w:rsidR="009B0A9E" w:rsidRDefault="001416EA" w:rsidP="009B0A9E">
      <w:pPr>
        <w:pStyle w:val="Heading2"/>
      </w:pPr>
      <w:r>
        <w:t xml:space="preserve">Having Bug? </w:t>
      </w:r>
    </w:p>
    <w:p w14:paraId="631A7DB0" w14:textId="5E3306B3" w:rsidR="009B0A9E" w:rsidRDefault="001416EA" w:rsidP="009B0A9E">
      <w:r>
        <w:t>If we encounter bug like “non integer arg 1 for randrange ()” read this otherwise just ignore. So, it basically means, we are not giving an integer for randrange () function so randrange (</w:t>
      </w:r>
      <w:r>
        <w:t>) function is not called</w:t>
      </w:r>
      <w:r>
        <w:t xml:space="preserve">. randrange () requires two integers, minimum and maximum. And when there is error, it is because, we are giving a floating number when width is an odd number and divided by 2. To fix that, we must round that number to the nearest integer using the round function. </w:t>
      </w:r>
    </w:p>
    <w:p w14:paraId="15462B5C" w14:textId="30096745" w:rsidR="001416EA" w:rsidRPr="001416EA" w:rsidRDefault="001416EA" w:rsidP="001416EA">
      <w:pPr>
        <w:rPr>
          <w:i/>
          <w:iCs/>
          <w:lang w:val="en-AU"/>
        </w:rPr>
      </w:pPr>
      <w:r w:rsidRPr="001416EA">
        <w:rPr>
          <w:i/>
          <w:iCs/>
          <w:lang w:val="en-AU"/>
        </w:rPr>
        <w:t>x = randrange(round(-width/2), round(width/2))</w:t>
      </w:r>
    </w:p>
    <w:p w14:paraId="3FFA2231" w14:textId="7A514863" w:rsidR="001416EA" w:rsidRPr="001416EA" w:rsidRDefault="001416EA" w:rsidP="001416EA">
      <w:pPr>
        <w:rPr>
          <w:i/>
          <w:iCs/>
          <w:lang w:val="en-AU"/>
        </w:rPr>
      </w:pPr>
      <w:r w:rsidRPr="001416EA">
        <w:rPr>
          <w:i/>
          <w:iCs/>
          <w:lang w:val="en-AU"/>
        </w:rPr>
        <w:t>y = randrange(round(-height/2), round(height/2))</w:t>
      </w:r>
    </w:p>
    <w:p w14:paraId="23EA95A6" w14:textId="6A2032B7" w:rsidR="001416EA" w:rsidRDefault="00634577" w:rsidP="009B0A9E">
      <w:r>
        <w:t xml:space="preserve">Now the parameters will be rounded by giving nearest integer making the function work. </w:t>
      </w:r>
    </w:p>
    <w:p w14:paraId="70467F01" w14:textId="5B83491D" w:rsidR="00F80315" w:rsidRDefault="00F80315" w:rsidP="009B0A9E"/>
    <w:p w14:paraId="5698D233" w14:textId="6FF05C8A" w:rsidR="00F80315" w:rsidRDefault="00F80315" w:rsidP="00F80315">
      <w:pPr>
        <w:pStyle w:val="Heading2"/>
      </w:pPr>
      <w:r>
        <w:t>Feature</w:t>
      </w:r>
    </w:p>
    <w:p w14:paraId="731B16E3" w14:textId="158FB3B9" w:rsidR="00F80315" w:rsidRPr="00F80315" w:rsidRDefault="00F80315" w:rsidP="00F80315">
      <w:r>
        <w:t>So, we are going to have moon as well and we are going to experiment different colors to make it dusk and dawn. And finally, we are going to increase the stars.</w:t>
      </w:r>
      <w:r w:rsidR="00121DF2">
        <w:t xml:space="preserve"> Check </w:t>
      </w:r>
      <w:r w:rsidR="00121DF2" w:rsidRPr="00E34254">
        <w:rPr>
          <w:i/>
          <w:iCs/>
        </w:rPr>
        <w:t>final_starry_Night_project.py</w:t>
      </w:r>
      <w:r w:rsidR="00121DF2">
        <w:t xml:space="preserve"> for feature implementation. </w:t>
      </w:r>
    </w:p>
    <w:p w14:paraId="3E33C493" w14:textId="630921D4" w:rsidR="00D921D7" w:rsidRDefault="00D921D7" w:rsidP="00996EB2"/>
    <w:p w14:paraId="7063A777" w14:textId="1FB8E214" w:rsidR="00D921D7" w:rsidRDefault="00D921D7" w:rsidP="00D921D7">
      <w:pPr>
        <w:pStyle w:val="Heading2"/>
      </w:pPr>
      <w:r>
        <w:t>Evaluate</w:t>
      </w:r>
    </w:p>
    <w:p w14:paraId="12C5D510" w14:textId="61FEDB81" w:rsidR="00D921D7" w:rsidRPr="00D921D7" w:rsidRDefault="00634577" w:rsidP="00D921D7">
      <w:r>
        <w:t xml:space="preserve">So, we have created black background, and generated stars using dot making stars feel in a cosmic sky. We have randomized the star size and position to feel like twinkling start or appearing star. And at </w:t>
      </w:r>
      <w:r>
        <w:lastRenderedPageBreak/>
        <w:t xml:space="preserve">last, we have use for loop to repeat the process for 100 times to have more stars and the project is successful. </w:t>
      </w:r>
    </w:p>
    <w:p w14:paraId="7137329C" w14:textId="77777777" w:rsidR="00D921D7" w:rsidRDefault="00D921D7" w:rsidP="00996EB2"/>
    <w:p w14:paraId="7D87987B" w14:textId="55F19594" w:rsidR="00996EB2" w:rsidRDefault="00996EB2" w:rsidP="00996EB2"/>
    <w:p w14:paraId="30043917" w14:textId="77777777" w:rsidR="00996EB2" w:rsidRPr="00996EB2" w:rsidRDefault="00996EB2" w:rsidP="00996EB2"/>
    <w:sectPr w:rsidR="00996EB2" w:rsidRPr="00996EB2">
      <w:footerReference w:type="default" r:id="rId16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7668" w14:textId="77777777" w:rsidR="00C001E7" w:rsidRDefault="00C001E7">
      <w:pPr>
        <w:spacing w:after="0" w:line="240" w:lineRule="auto"/>
      </w:pPr>
      <w:r>
        <w:separator/>
      </w:r>
    </w:p>
  </w:endnote>
  <w:endnote w:type="continuationSeparator" w:id="0">
    <w:p w14:paraId="39B65AE7" w14:textId="77777777" w:rsidR="00C001E7" w:rsidRDefault="00C0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B4E65" w14:textId="77777777" w:rsidR="00C323FD" w:rsidRDefault="00DD500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6021" w14:textId="77777777" w:rsidR="00C001E7" w:rsidRDefault="00C001E7">
      <w:pPr>
        <w:spacing w:after="0" w:line="240" w:lineRule="auto"/>
      </w:pPr>
      <w:r>
        <w:separator/>
      </w:r>
    </w:p>
  </w:footnote>
  <w:footnote w:type="continuationSeparator" w:id="0">
    <w:p w14:paraId="7F3B5DB4" w14:textId="77777777" w:rsidR="00C001E7" w:rsidRDefault="00C00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D4D21"/>
    <w:multiLevelType w:val="hybridMultilevel"/>
    <w:tmpl w:val="ED8A5A12"/>
    <w:lvl w:ilvl="0" w:tplc="B83C4498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CC30CD"/>
    <w:multiLevelType w:val="hybridMultilevel"/>
    <w:tmpl w:val="926E1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C70C3"/>
    <w:multiLevelType w:val="hybridMultilevel"/>
    <w:tmpl w:val="7D1E78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103D7C"/>
    <w:multiLevelType w:val="hybridMultilevel"/>
    <w:tmpl w:val="8B408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76191"/>
    <w:multiLevelType w:val="hybridMultilevel"/>
    <w:tmpl w:val="5C28C62C"/>
    <w:lvl w:ilvl="0" w:tplc="D1F6721E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72E4C"/>
    <w:multiLevelType w:val="hybridMultilevel"/>
    <w:tmpl w:val="08DC2392"/>
    <w:lvl w:ilvl="0" w:tplc="1946E21C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95261">
    <w:abstractNumId w:val="9"/>
  </w:num>
  <w:num w:numId="2" w16cid:durableId="799222283">
    <w:abstractNumId w:val="14"/>
  </w:num>
  <w:num w:numId="3" w16cid:durableId="319818561">
    <w:abstractNumId w:val="14"/>
  </w:num>
  <w:num w:numId="4" w16cid:durableId="745342780">
    <w:abstractNumId w:val="14"/>
  </w:num>
  <w:num w:numId="5" w16cid:durableId="163057405">
    <w:abstractNumId w:val="14"/>
  </w:num>
  <w:num w:numId="6" w16cid:durableId="1123815835">
    <w:abstractNumId w:val="8"/>
  </w:num>
  <w:num w:numId="7" w16cid:durableId="263803823">
    <w:abstractNumId w:val="18"/>
  </w:num>
  <w:num w:numId="8" w16cid:durableId="228611281">
    <w:abstractNumId w:val="7"/>
  </w:num>
  <w:num w:numId="9" w16cid:durableId="1683052185">
    <w:abstractNumId w:val="6"/>
  </w:num>
  <w:num w:numId="10" w16cid:durableId="28844240">
    <w:abstractNumId w:val="5"/>
  </w:num>
  <w:num w:numId="11" w16cid:durableId="117651074">
    <w:abstractNumId w:val="4"/>
  </w:num>
  <w:num w:numId="12" w16cid:durableId="1200554894">
    <w:abstractNumId w:val="3"/>
  </w:num>
  <w:num w:numId="13" w16cid:durableId="1622154302">
    <w:abstractNumId w:val="2"/>
  </w:num>
  <w:num w:numId="14" w16cid:durableId="964384396">
    <w:abstractNumId w:val="1"/>
  </w:num>
  <w:num w:numId="15" w16cid:durableId="513375933">
    <w:abstractNumId w:val="0"/>
  </w:num>
  <w:num w:numId="16" w16cid:durableId="1687638866">
    <w:abstractNumId w:val="16"/>
  </w:num>
  <w:num w:numId="17" w16cid:durableId="585891928">
    <w:abstractNumId w:val="15"/>
  </w:num>
  <w:num w:numId="18" w16cid:durableId="591281670">
    <w:abstractNumId w:val="12"/>
  </w:num>
  <w:num w:numId="19" w16cid:durableId="20711629">
    <w:abstractNumId w:val="11"/>
  </w:num>
  <w:num w:numId="20" w16cid:durableId="1147863074">
    <w:abstractNumId w:val="13"/>
  </w:num>
  <w:num w:numId="21" w16cid:durableId="1418559321">
    <w:abstractNumId w:val="10"/>
  </w:num>
  <w:num w:numId="22" w16cid:durableId="15032007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C2"/>
    <w:rsid w:val="00030FA7"/>
    <w:rsid w:val="00074F36"/>
    <w:rsid w:val="00101065"/>
    <w:rsid w:val="0011335C"/>
    <w:rsid w:val="00121DF2"/>
    <w:rsid w:val="001416EA"/>
    <w:rsid w:val="001E4D15"/>
    <w:rsid w:val="002A70D6"/>
    <w:rsid w:val="00362D33"/>
    <w:rsid w:val="0038105D"/>
    <w:rsid w:val="00392A85"/>
    <w:rsid w:val="004C449D"/>
    <w:rsid w:val="004D288A"/>
    <w:rsid w:val="004F1E46"/>
    <w:rsid w:val="00553964"/>
    <w:rsid w:val="005748CA"/>
    <w:rsid w:val="006008B5"/>
    <w:rsid w:val="00634577"/>
    <w:rsid w:val="00686C3E"/>
    <w:rsid w:val="007E1D5B"/>
    <w:rsid w:val="00835F71"/>
    <w:rsid w:val="008D4DC5"/>
    <w:rsid w:val="00927D6B"/>
    <w:rsid w:val="009729A3"/>
    <w:rsid w:val="00996EB2"/>
    <w:rsid w:val="009A5792"/>
    <w:rsid w:val="009B0A9E"/>
    <w:rsid w:val="00A64D3F"/>
    <w:rsid w:val="00A8083E"/>
    <w:rsid w:val="00C001E7"/>
    <w:rsid w:val="00C323FD"/>
    <w:rsid w:val="00C45093"/>
    <w:rsid w:val="00D921D7"/>
    <w:rsid w:val="00DC1B30"/>
    <w:rsid w:val="00DD5006"/>
    <w:rsid w:val="00DE6DCD"/>
    <w:rsid w:val="00E25DC2"/>
    <w:rsid w:val="00E34254"/>
    <w:rsid w:val="00F153E6"/>
    <w:rsid w:val="00F80315"/>
    <w:rsid w:val="00F80632"/>
    <w:rsid w:val="00FC0E64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384E7"/>
  <w15:chartTrackingRefBased/>
  <w15:docId w15:val="{0E0B7745-3018-8140-903E-4493B9F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319186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8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23349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7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139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8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62666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5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39248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2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61144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615179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6600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10138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50900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8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41235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2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1944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6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22649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7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2153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5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70623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3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19364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6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9459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6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86710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2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2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6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52865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9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1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07599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68215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1249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1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52913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7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7285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7928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4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18402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3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972218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04696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8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1019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49579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2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18473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3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48873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9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12308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4763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52425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8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817692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8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58673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45581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nildangal/Library/Containers/com.microsoft.Word/Data/Library/Application%20Support/Microsoft/Office/16.0/DTS/en-GB%7bA6EBC595-9EF3-4C4C-8341-EA7D3559A523%7d/%7b0172EED2-0432-854F-A0B0-2AE5BAE67F92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57B539C9-F23F-498D-8FB5-26EC05F8DFD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{0172EED2-0432-854F-A0B0-2AE5BAE67F92}tf10002071.dotx</Template>
  <TotalTime>95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Sunil Dangal</cp:lastModifiedBy>
  <cp:revision>16</cp:revision>
  <dcterms:created xsi:type="dcterms:W3CDTF">2024-10-30T09:24:00Z</dcterms:created>
  <dcterms:modified xsi:type="dcterms:W3CDTF">2024-11-08T03:57:00Z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